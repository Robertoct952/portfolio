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5156" w14:textId="1003C203" w:rsidR="00BC03F9" w:rsidRDefault="00BC03F9" w:rsidP="00BC03F9">
      <w:r>
        <w:t>Roberto Torres</w:t>
      </w:r>
    </w:p>
    <w:p w14:paraId="048C4E20" w14:textId="2043A06C" w:rsidR="00BC03F9" w:rsidRDefault="008F63D2" w:rsidP="00BC03F9">
      <w:r>
        <w:t>Marietta, GA 30062</w:t>
      </w:r>
    </w:p>
    <w:p w14:paraId="159DDB19" w14:textId="77777777" w:rsidR="00BC03F9" w:rsidRDefault="00BC03F9" w:rsidP="00BC03F9">
      <w:r>
        <w:t>Robertoct952@gmail.com</w:t>
      </w:r>
    </w:p>
    <w:p w14:paraId="63EB0DC5" w14:textId="77777777" w:rsidR="00BC03F9" w:rsidRDefault="00206338" w:rsidP="00BC03F9">
      <w:r>
        <w:t>678-365-1710</w:t>
      </w:r>
    </w:p>
    <w:p w14:paraId="4B7C278A" w14:textId="77777777" w:rsidR="00BC03F9" w:rsidRDefault="00BC03F9" w:rsidP="00BC03F9"/>
    <w:p w14:paraId="7505C554" w14:textId="77777777" w:rsidR="00BC03F9" w:rsidRDefault="00BC03F9" w:rsidP="00BC03F9">
      <w:r>
        <w:t>Objective:</w:t>
      </w:r>
    </w:p>
    <w:p w14:paraId="79700C71" w14:textId="3BDC44BE" w:rsidR="00A35E9A" w:rsidRPr="00A35E9A" w:rsidRDefault="00A35E9A" w:rsidP="00A35E9A">
      <w:r w:rsidRPr="00A35E9A">
        <w:t>Motivated and goal-oriented</w:t>
      </w:r>
      <w:r w:rsidR="004A5DAA">
        <w:t xml:space="preserve"> </w:t>
      </w:r>
      <w:r w:rsidRPr="00A35E9A">
        <w:t>with a relentless drive for success,</w:t>
      </w:r>
      <w:r w:rsidR="004A5DAA">
        <w:t xml:space="preserve"> I am seeking to put my front-end abilities to use and continue studying back-end development</w:t>
      </w:r>
      <w:r w:rsidRPr="00A35E9A">
        <w:t xml:space="preserve">. I am </w:t>
      </w:r>
      <w:r w:rsidR="004A5DAA">
        <w:t xml:space="preserve">searching for </w:t>
      </w:r>
      <w:r w:rsidRPr="00A35E9A">
        <w:t>opportunities to apply my expertise and contribute to dynamic and forward-thinking organization</w:t>
      </w:r>
      <w:r w:rsidR="00DD66E0">
        <w:t>s</w:t>
      </w:r>
      <w:r w:rsidRPr="00A35E9A">
        <w:t>.</w:t>
      </w:r>
    </w:p>
    <w:p w14:paraId="5A9A3EAA" w14:textId="77777777" w:rsidR="00BC03F9" w:rsidRDefault="00BC03F9" w:rsidP="00BC03F9"/>
    <w:p w14:paraId="6A62E416" w14:textId="77777777" w:rsidR="00FD3356" w:rsidRDefault="00BC03F9" w:rsidP="00BC03F9">
      <w:r>
        <w:t>Education:</w:t>
      </w:r>
    </w:p>
    <w:p w14:paraId="6ED50225" w14:textId="77777777" w:rsidR="00F0065E" w:rsidRDefault="00832AA9" w:rsidP="00BC03F9">
      <w:r>
        <w:t>Kennesaw State University (</w:t>
      </w:r>
      <w:r w:rsidR="002C131C">
        <w:t xml:space="preserve">Fall </w:t>
      </w:r>
      <w:r>
        <w:t>2020) – (</w:t>
      </w:r>
      <w:r w:rsidR="00B34AB6">
        <w:t>Spring</w:t>
      </w:r>
      <w:r w:rsidR="002C131C">
        <w:t xml:space="preserve"> 202</w:t>
      </w:r>
      <w:r w:rsidR="00B34AB6">
        <w:t>2</w:t>
      </w:r>
      <w:r w:rsidR="002C131C">
        <w:t>)</w:t>
      </w:r>
    </w:p>
    <w:p w14:paraId="7CC043B1" w14:textId="77777777" w:rsidR="004F49FA" w:rsidRDefault="00D672F5" w:rsidP="00BC03F9">
      <w:r>
        <w:t>Intro to Programming,</w:t>
      </w:r>
    </w:p>
    <w:p w14:paraId="76F1E00C" w14:textId="77777777" w:rsidR="00D672F5" w:rsidRDefault="00D672F5" w:rsidP="00BC03F9">
      <w:r>
        <w:t>Java</w:t>
      </w:r>
    </w:p>
    <w:p w14:paraId="382D2B37" w14:textId="77777777" w:rsidR="00F240A0" w:rsidRDefault="00F240A0" w:rsidP="00BC03F9"/>
    <w:p w14:paraId="37DFA463" w14:textId="77777777" w:rsidR="00BC03F9" w:rsidRDefault="00BC03F9" w:rsidP="00BC03F9">
      <w:r>
        <w:t>Relevant Courses:</w:t>
      </w:r>
    </w:p>
    <w:p w14:paraId="19B247C7" w14:textId="77777777" w:rsidR="00BC03F9" w:rsidRDefault="00F240A0" w:rsidP="00BC03F9">
      <w:r>
        <w:t>CodeCademy.com</w:t>
      </w:r>
    </w:p>
    <w:p w14:paraId="677860A7" w14:textId="77777777" w:rsidR="004F49FA" w:rsidRDefault="004F49FA" w:rsidP="00BC03F9">
      <w:r>
        <w:t>Java, JavaScript</w:t>
      </w:r>
      <w:r w:rsidR="003E2BD5">
        <w:t>, C#, SQL, HTML, Command Line, Python</w:t>
      </w:r>
    </w:p>
    <w:p w14:paraId="774289C7" w14:textId="6665C31F" w:rsidR="004A5DAA" w:rsidRDefault="004A5DAA" w:rsidP="00BC03F9">
      <w:r>
        <w:t xml:space="preserve">React </w:t>
      </w:r>
      <w:proofErr w:type="spellStart"/>
      <w:r>
        <w:t>Vite</w:t>
      </w:r>
      <w:proofErr w:type="spellEnd"/>
      <w:r>
        <w:t xml:space="preserve">, Tailwind </w:t>
      </w:r>
      <w:proofErr w:type="spellStart"/>
      <w:r>
        <w:t>Css</w:t>
      </w:r>
      <w:proofErr w:type="spellEnd"/>
    </w:p>
    <w:p w14:paraId="1020CBD3" w14:textId="77777777" w:rsidR="00D672F5" w:rsidRDefault="00D672F5" w:rsidP="00BC03F9"/>
    <w:p w14:paraId="5538195F" w14:textId="77777777" w:rsidR="00BC03F9" w:rsidRDefault="00BC03F9" w:rsidP="00BC03F9"/>
    <w:p w14:paraId="6432226F" w14:textId="77777777" w:rsidR="00BC03F9" w:rsidRDefault="00BC03F9" w:rsidP="00BC03F9">
      <w:r>
        <w:t>Experience:</w:t>
      </w:r>
    </w:p>
    <w:p w14:paraId="725FDCC1" w14:textId="77777777" w:rsidR="00BC03F9" w:rsidRDefault="008B1A02" w:rsidP="00BC03F9">
      <w:r>
        <w:t>Temp Warehouse Worker</w:t>
      </w:r>
    </w:p>
    <w:p w14:paraId="62A4CF8C" w14:textId="77777777" w:rsidR="00BC03F9" w:rsidRDefault="008B1A02" w:rsidP="00BC03F9">
      <w:r>
        <w:t>Alliance Ful</w:t>
      </w:r>
      <w:r w:rsidR="00593F16">
        <w:t>fillment</w:t>
      </w:r>
    </w:p>
    <w:p w14:paraId="67BB1C60" w14:textId="77777777" w:rsidR="00BC03F9" w:rsidRDefault="00593F16" w:rsidP="00BC03F9">
      <w:r>
        <w:t>Marietta, GA</w:t>
      </w:r>
    </w:p>
    <w:p w14:paraId="103C8C02" w14:textId="77777777" w:rsidR="00BC03F9" w:rsidRDefault="00321912" w:rsidP="00BC03F9">
      <w:r>
        <w:t>Jan 2021 – Jul 2022</w:t>
      </w:r>
    </w:p>
    <w:p w14:paraId="7DD3E93D" w14:textId="77777777" w:rsidR="00760AE3" w:rsidRPr="00760AE3" w:rsidRDefault="00760AE3" w:rsidP="003D3DF9">
      <w:pPr>
        <w:pStyle w:val="ListParagraph"/>
        <w:numPr>
          <w:ilvl w:val="0"/>
          <w:numId w:val="1"/>
        </w:numPr>
      </w:pPr>
      <w:r w:rsidRPr="00760AE3">
        <w:t>Collaborated with a team of warehouse associates to meet daily shipping targets, ensuring all orders were packaged and dispatched on time.</w:t>
      </w:r>
    </w:p>
    <w:p w14:paraId="45A7B20F" w14:textId="77777777" w:rsidR="00760AE3" w:rsidRPr="00760AE3" w:rsidRDefault="00760AE3" w:rsidP="003D3DF9">
      <w:pPr>
        <w:pStyle w:val="ListParagraph"/>
        <w:numPr>
          <w:ilvl w:val="0"/>
          <w:numId w:val="1"/>
        </w:numPr>
      </w:pPr>
      <w:r w:rsidRPr="00760AE3">
        <w:t>Usage of all kinds of equipment (forklifts, scissor lifts, power tools) to keep the warehouse organized and clean for my team to efficiently work.</w:t>
      </w:r>
    </w:p>
    <w:p w14:paraId="4D66CEAD" w14:textId="77777777" w:rsidR="00760AE3" w:rsidRPr="00760AE3" w:rsidRDefault="00760AE3" w:rsidP="003D3DF9">
      <w:pPr>
        <w:pStyle w:val="ListParagraph"/>
        <w:numPr>
          <w:ilvl w:val="0"/>
          <w:numId w:val="1"/>
        </w:numPr>
      </w:pPr>
      <w:r w:rsidRPr="00760AE3">
        <w:t>Assisted in implementing new quality control measures and conducting regular inspections to identify and resolve any product defects.</w:t>
      </w:r>
    </w:p>
    <w:p w14:paraId="7C13ABE5" w14:textId="77777777" w:rsidR="00760AE3" w:rsidRPr="00760AE3" w:rsidRDefault="00000000" w:rsidP="003D3DF9">
      <w:pPr>
        <w:pStyle w:val="ListParagraph"/>
        <w:numPr>
          <w:ilvl w:val="0"/>
          <w:numId w:val="1"/>
        </w:numPr>
      </w:pPr>
      <w:sdt>
        <w:sdtPr>
          <w:id w:val="-1898429804"/>
          <w:placeholder>
            <w:docPart w:val="422C9344702E124CA1ACF454DF411538"/>
          </w:placeholder>
          <w:temporary/>
          <w:showingPlcHdr/>
          <w15:appearance w15:val="hidden"/>
        </w:sdtPr>
        <w:sdtContent>
          <w:r w:rsidR="00760AE3" w:rsidRPr="00760AE3">
            <w:t>Consistently met project deadlines and exceeded client expectations</w:t>
          </w:r>
        </w:sdtContent>
      </w:sdt>
    </w:p>
    <w:p w14:paraId="19B6635C" w14:textId="77777777" w:rsidR="00BC03F9" w:rsidRDefault="00BC03F9" w:rsidP="00BC03F9"/>
    <w:p w14:paraId="050E7AF2" w14:textId="77777777" w:rsidR="00BC03F9" w:rsidRDefault="00E2026E" w:rsidP="00BC03F9">
      <w:r>
        <w:t>Cook</w:t>
      </w:r>
    </w:p>
    <w:p w14:paraId="178F4413" w14:textId="77777777" w:rsidR="00BC03F9" w:rsidRDefault="00E2026E" w:rsidP="00BC03F9">
      <w:r>
        <w:t>Panda Express</w:t>
      </w:r>
    </w:p>
    <w:p w14:paraId="6E333C2E" w14:textId="77777777" w:rsidR="00BC03F9" w:rsidRDefault="00E2026E" w:rsidP="00BC03F9">
      <w:r>
        <w:t>Kennesaw, GA</w:t>
      </w:r>
    </w:p>
    <w:p w14:paraId="3E98A227" w14:textId="77777777" w:rsidR="00BC03F9" w:rsidRDefault="00BC31C6" w:rsidP="00BC03F9">
      <w:r>
        <w:t>Jul 2022 – Jan 2023</w:t>
      </w:r>
    </w:p>
    <w:p w14:paraId="00918C50" w14:textId="77777777" w:rsidR="00595355" w:rsidRPr="00595355" w:rsidRDefault="00595355" w:rsidP="00595355">
      <w:pPr>
        <w:pStyle w:val="ListParagraph"/>
        <w:numPr>
          <w:ilvl w:val="0"/>
          <w:numId w:val="2"/>
        </w:numPr>
      </w:pPr>
      <w:r w:rsidRPr="00595355">
        <w:t>Prepared and cooked a wide variety of dishes, ensuring adherence to Panda Express' recipes and quality standards.</w:t>
      </w:r>
    </w:p>
    <w:p w14:paraId="6AC079E1" w14:textId="120F01CD" w:rsidR="00595355" w:rsidRPr="00595355" w:rsidRDefault="001601FC" w:rsidP="00595355">
      <w:pPr>
        <w:pStyle w:val="ListParagraph"/>
        <w:numPr>
          <w:ilvl w:val="0"/>
          <w:numId w:val="2"/>
        </w:numPr>
      </w:pPr>
      <w:r>
        <w:t>C</w:t>
      </w:r>
      <w:r w:rsidRPr="00595355">
        <w:t xml:space="preserve">ooperating with my manager to </w:t>
      </w:r>
      <w:r>
        <w:t>e</w:t>
      </w:r>
      <w:r w:rsidR="00595355" w:rsidRPr="00595355">
        <w:t>fficiently manage food inventory.</w:t>
      </w:r>
    </w:p>
    <w:p w14:paraId="75109C01" w14:textId="77777777" w:rsidR="00595355" w:rsidRPr="00595355" w:rsidRDefault="00595355" w:rsidP="00595355">
      <w:pPr>
        <w:pStyle w:val="ListParagraph"/>
        <w:numPr>
          <w:ilvl w:val="0"/>
          <w:numId w:val="2"/>
        </w:numPr>
      </w:pPr>
      <w:r w:rsidRPr="00595355">
        <w:lastRenderedPageBreak/>
        <w:t>Demonstrated exceptional multitasking skills by simultaneously preparing catering/orders and maintaining a fast-paced, organized, clean kitchen environment.</w:t>
      </w:r>
    </w:p>
    <w:p w14:paraId="193DD3EB" w14:textId="77777777" w:rsidR="00BC03F9" w:rsidRDefault="00595355" w:rsidP="00BC03F9">
      <w:pPr>
        <w:pStyle w:val="ListParagraph"/>
        <w:numPr>
          <w:ilvl w:val="0"/>
          <w:numId w:val="2"/>
        </w:numPr>
      </w:pPr>
      <w:r w:rsidRPr="00595355">
        <w:t>Collaborated with team members to provide exceptional customer service, promptly resolving any customer concerns or complaints.</w:t>
      </w:r>
    </w:p>
    <w:p w14:paraId="73F79418" w14:textId="77777777" w:rsidR="00DF3402" w:rsidRDefault="005B69D4" w:rsidP="00DF3402">
      <w:r>
        <w:t>Driver</w:t>
      </w:r>
    </w:p>
    <w:p w14:paraId="7BF93F9F" w14:textId="77777777" w:rsidR="00DF3402" w:rsidRDefault="005B69D4" w:rsidP="00DF3402">
      <w:r>
        <w:t>Uber</w:t>
      </w:r>
    </w:p>
    <w:p w14:paraId="240AADFA" w14:textId="77777777" w:rsidR="00DF3402" w:rsidRDefault="005B69D4" w:rsidP="00DF3402">
      <w:r>
        <w:t>Atlanta</w:t>
      </w:r>
      <w:r w:rsidR="00DF3402">
        <w:t>, GA</w:t>
      </w:r>
    </w:p>
    <w:p w14:paraId="48C102FF" w14:textId="4059EC28" w:rsidR="00DF3402" w:rsidRDefault="005B69D4" w:rsidP="00DF3402">
      <w:r>
        <w:t>Jan</w:t>
      </w:r>
      <w:r w:rsidR="00DF3402">
        <w:t xml:space="preserve"> 202</w:t>
      </w:r>
      <w:r>
        <w:t>3</w:t>
      </w:r>
      <w:r w:rsidR="00DF3402">
        <w:t xml:space="preserve"> – </w:t>
      </w:r>
      <w:r w:rsidR="001601FC">
        <w:t>Jun 2023 and Jan 2024 – May 2024</w:t>
      </w:r>
    </w:p>
    <w:p w14:paraId="2F9CCCCD" w14:textId="25215757" w:rsidR="00CA667E" w:rsidRPr="00CA667E" w:rsidRDefault="00CA667E" w:rsidP="00CA667E">
      <w:pPr>
        <w:pStyle w:val="ListParagraph"/>
        <w:numPr>
          <w:ilvl w:val="0"/>
          <w:numId w:val="3"/>
        </w:numPr>
      </w:pPr>
      <w:r w:rsidRPr="00CA667E">
        <w:t>Driving in Georgia</w:t>
      </w:r>
      <w:r w:rsidR="004A5DAA">
        <w:t>,</w:t>
      </w:r>
      <w:r w:rsidRPr="00CA667E">
        <w:t xml:space="preserve"> </w:t>
      </w:r>
      <w:r w:rsidR="004A5DAA">
        <w:t>mainly</w:t>
      </w:r>
      <w:r w:rsidRPr="00CA667E">
        <w:t xml:space="preserve"> </w:t>
      </w:r>
      <w:r w:rsidR="004A5DAA">
        <w:t>around the</w:t>
      </w:r>
      <w:r w:rsidRPr="00CA667E">
        <w:t xml:space="preserve"> city of Atlanta</w:t>
      </w:r>
      <w:r w:rsidR="004A5DAA">
        <w:t>,</w:t>
      </w:r>
      <w:r w:rsidRPr="00CA667E">
        <w:t xml:space="preserve"> provides me with exciting rides as the people keep </w:t>
      </w:r>
      <w:r w:rsidR="00744D12">
        <w:t>giving</w:t>
      </w:r>
      <w:r w:rsidRPr="00CA667E">
        <w:t xml:space="preserve"> me </w:t>
      </w:r>
      <w:r w:rsidR="001601FC">
        <w:t xml:space="preserve">unique experiences </w:t>
      </w:r>
      <w:r w:rsidRPr="00CA667E">
        <w:t>to remember.</w:t>
      </w:r>
    </w:p>
    <w:p w14:paraId="2D6997FC" w14:textId="77777777" w:rsidR="00CA667E" w:rsidRDefault="00D50A22" w:rsidP="00CA667E">
      <w:pPr>
        <w:pStyle w:val="ListParagraph"/>
        <w:numPr>
          <w:ilvl w:val="0"/>
          <w:numId w:val="3"/>
        </w:numPr>
      </w:pPr>
      <w:r>
        <w:t xml:space="preserve">Born and raised in Georgia, I </w:t>
      </w:r>
      <w:r w:rsidR="00F86381">
        <w:t xml:space="preserve">enjoy being able to provide </w:t>
      </w:r>
      <w:r w:rsidR="00734C9B">
        <w:t xml:space="preserve">a safe mode of transportation </w:t>
      </w:r>
      <w:r w:rsidR="00166161">
        <w:t xml:space="preserve">for my </w:t>
      </w:r>
      <w:r w:rsidR="00CA36F7">
        <w:t>community.</w:t>
      </w:r>
    </w:p>
    <w:p w14:paraId="46F86B46" w14:textId="68FB774B" w:rsidR="00024502" w:rsidRPr="00CA667E" w:rsidRDefault="00024502" w:rsidP="00CA667E">
      <w:pPr>
        <w:pStyle w:val="ListParagraph"/>
        <w:numPr>
          <w:ilvl w:val="0"/>
          <w:numId w:val="3"/>
        </w:numPr>
      </w:pPr>
      <w:r>
        <w:t xml:space="preserve">Being bilingual has helped me connect with plenty of my </w:t>
      </w:r>
      <w:r w:rsidR="00327C82">
        <w:t>riders.</w:t>
      </w:r>
    </w:p>
    <w:p w14:paraId="43383645" w14:textId="77777777" w:rsidR="00DF3402" w:rsidRDefault="00DF3402" w:rsidP="00DF3402"/>
    <w:p w14:paraId="022E6009" w14:textId="47BF97E1" w:rsidR="00AD0D27" w:rsidRDefault="00BC03F9" w:rsidP="001601FC">
      <w:r>
        <w:t>Skills:</w:t>
      </w:r>
    </w:p>
    <w:p w14:paraId="4826DEE2" w14:textId="77777777" w:rsidR="005C1E51" w:rsidRPr="00EA3CB1" w:rsidRDefault="00867556" w:rsidP="00867556">
      <w:pPr>
        <w:pStyle w:val="ListParagraph"/>
        <w:numPr>
          <w:ilvl w:val="0"/>
          <w:numId w:val="5"/>
        </w:numPr>
      </w:pPr>
      <w:r w:rsidRPr="00EA3CB1">
        <w:t>Logical Thinking</w:t>
      </w:r>
    </w:p>
    <w:p w14:paraId="164164FD" w14:textId="77777777" w:rsidR="00EA3CB1" w:rsidRPr="00EA3CB1" w:rsidRDefault="00EA3CB1" w:rsidP="00EA3CB1">
      <w:pPr>
        <w:pStyle w:val="ListParagraph"/>
        <w:numPr>
          <w:ilvl w:val="0"/>
          <w:numId w:val="5"/>
        </w:numPr>
      </w:pPr>
      <w:r w:rsidRPr="00EA3CB1">
        <w:t>Technical skills, problem-solving, teamwork</w:t>
      </w:r>
    </w:p>
    <w:p w14:paraId="65CC0311" w14:textId="77777777" w:rsidR="00EA3CB1" w:rsidRPr="00EA3CB1" w:rsidRDefault="00EA3CB1" w:rsidP="00EA3CB1">
      <w:pPr>
        <w:pStyle w:val="ListParagraph"/>
        <w:numPr>
          <w:ilvl w:val="0"/>
          <w:numId w:val="5"/>
        </w:numPr>
      </w:pPr>
      <w:r w:rsidRPr="00EA3CB1">
        <w:t>Analytical thinking, attention to detail, adaptability</w:t>
      </w:r>
    </w:p>
    <w:p w14:paraId="5E9E961D" w14:textId="77777777" w:rsidR="00EA3CB1" w:rsidRPr="00EA3CB1" w:rsidRDefault="00EA3CB1" w:rsidP="00EA3CB1">
      <w:pPr>
        <w:pStyle w:val="ListParagraph"/>
        <w:numPr>
          <w:ilvl w:val="0"/>
          <w:numId w:val="5"/>
        </w:numPr>
      </w:pPr>
      <w:r w:rsidRPr="00EA3CB1">
        <w:t>Web Development</w:t>
      </w:r>
    </w:p>
    <w:p w14:paraId="04F1C8CE" w14:textId="77777777" w:rsidR="00EA3CB1" w:rsidRPr="00EA3CB1" w:rsidRDefault="00EA3CB1" w:rsidP="00EA3CB1">
      <w:pPr>
        <w:pStyle w:val="ListParagraph"/>
        <w:numPr>
          <w:ilvl w:val="0"/>
          <w:numId w:val="5"/>
        </w:numPr>
      </w:pPr>
      <w:r w:rsidRPr="00EA3CB1">
        <w:t>Cook</w:t>
      </w:r>
    </w:p>
    <w:p w14:paraId="4AB13A63" w14:textId="77777777" w:rsidR="00EA3CB1" w:rsidRPr="00EA3CB1" w:rsidRDefault="00EA3CB1" w:rsidP="00EA3CB1">
      <w:pPr>
        <w:pStyle w:val="ListParagraph"/>
        <w:numPr>
          <w:ilvl w:val="0"/>
          <w:numId w:val="5"/>
        </w:numPr>
      </w:pPr>
      <w:r w:rsidRPr="00EA3CB1">
        <w:t>Warehouse Maintenance</w:t>
      </w:r>
    </w:p>
    <w:p w14:paraId="0C19C09C" w14:textId="77777777" w:rsidR="00BC03F9" w:rsidRDefault="00EA3CB1" w:rsidP="00EA3CB1">
      <w:pPr>
        <w:pStyle w:val="ListParagraph"/>
        <w:numPr>
          <w:ilvl w:val="0"/>
          <w:numId w:val="5"/>
        </w:numPr>
      </w:pPr>
      <w:r w:rsidRPr="00EA3CB1">
        <w:t>Driving</w:t>
      </w:r>
    </w:p>
    <w:p w14:paraId="52FECF93" w14:textId="77777777" w:rsidR="00EA3CB1" w:rsidRDefault="00EA3CB1" w:rsidP="00EA3CB1"/>
    <w:p w14:paraId="146E2F5E" w14:textId="77777777" w:rsidR="00621195" w:rsidRDefault="00D4116A">
      <w:r>
        <w:t>Languages:</w:t>
      </w:r>
    </w:p>
    <w:p w14:paraId="621BF161" w14:textId="77777777" w:rsidR="00D4116A" w:rsidRDefault="00292C21" w:rsidP="00D4116A">
      <w:pPr>
        <w:pStyle w:val="ListParagraph"/>
        <w:numPr>
          <w:ilvl w:val="0"/>
          <w:numId w:val="6"/>
        </w:numPr>
      </w:pPr>
      <w:r>
        <w:t>English</w:t>
      </w:r>
    </w:p>
    <w:p w14:paraId="6507F3F9" w14:textId="77777777" w:rsidR="00292C21" w:rsidRDefault="00292C21" w:rsidP="00D4116A">
      <w:pPr>
        <w:pStyle w:val="ListParagraph"/>
        <w:numPr>
          <w:ilvl w:val="0"/>
          <w:numId w:val="6"/>
        </w:numPr>
      </w:pPr>
      <w:r>
        <w:t>Spanish</w:t>
      </w:r>
    </w:p>
    <w:sectPr w:rsidR="0029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96BD8"/>
    <w:multiLevelType w:val="hybridMultilevel"/>
    <w:tmpl w:val="125C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051EA"/>
    <w:multiLevelType w:val="hybridMultilevel"/>
    <w:tmpl w:val="650AB578"/>
    <w:lvl w:ilvl="0" w:tplc="9E66234C">
      <w:start w:val="6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D401E"/>
    <w:multiLevelType w:val="hybridMultilevel"/>
    <w:tmpl w:val="F54C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C6564"/>
    <w:multiLevelType w:val="hybridMultilevel"/>
    <w:tmpl w:val="E6D047EA"/>
    <w:lvl w:ilvl="0" w:tplc="9E66234C">
      <w:start w:val="6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908A6"/>
    <w:multiLevelType w:val="hybridMultilevel"/>
    <w:tmpl w:val="FA424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26B36"/>
    <w:multiLevelType w:val="hybridMultilevel"/>
    <w:tmpl w:val="8070B634"/>
    <w:lvl w:ilvl="0" w:tplc="9E66234C">
      <w:start w:val="6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652750">
    <w:abstractNumId w:val="0"/>
  </w:num>
  <w:num w:numId="2" w16cid:durableId="1553156029">
    <w:abstractNumId w:val="2"/>
  </w:num>
  <w:num w:numId="3" w16cid:durableId="1446075703">
    <w:abstractNumId w:val="4"/>
  </w:num>
  <w:num w:numId="4" w16cid:durableId="1865512849">
    <w:abstractNumId w:val="5"/>
  </w:num>
  <w:num w:numId="5" w16cid:durableId="535696323">
    <w:abstractNumId w:val="1"/>
  </w:num>
  <w:num w:numId="6" w16cid:durableId="294802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FC"/>
    <w:rsid w:val="00024502"/>
    <w:rsid w:val="00050B7D"/>
    <w:rsid w:val="001601FC"/>
    <w:rsid w:val="0016308F"/>
    <w:rsid w:val="00166161"/>
    <w:rsid w:val="001A1734"/>
    <w:rsid w:val="00206338"/>
    <w:rsid w:val="00292C21"/>
    <w:rsid w:val="002C131C"/>
    <w:rsid w:val="00321912"/>
    <w:rsid w:val="00327C82"/>
    <w:rsid w:val="00347807"/>
    <w:rsid w:val="003D3DF9"/>
    <w:rsid w:val="003E2BD5"/>
    <w:rsid w:val="004A5DAA"/>
    <w:rsid w:val="004F49FA"/>
    <w:rsid w:val="0054513E"/>
    <w:rsid w:val="00593F16"/>
    <w:rsid w:val="00595355"/>
    <w:rsid w:val="005B69D4"/>
    <w:rsid w:val="005C1E51"/>
    <w:rsid w:val="005D6C50"/>
    <w:rsid w:val="00621195"/>
    <w:rsid w:val="0063375F"/>
    <w:rsid w:val="00734C9B"/>
    <w:rsid w:val="007354C2"/>
    <w:rsid w:val="00744D12"/>
    <w:rsid w:val="00760AE3"/>
    <w:rsid w:val="007F26A2"/>
    <w:rsid w:val="00825E9C"/>
    <w:rsid w:val="00832AA9"/>
    <w:rsid w:val="00867556"/>
    <w:rsid w:val="008B1A02"/>
    <w:rsid w:val="008B5F76"/>
    <w:rsid w:val="008F63D2"/>
    <w:rsid w:val="009E05A1"/>
    <w:rsid w:val="00A35E9A"/>
    <w:rsid w:val="00A56548"/>
    <w:rsid w:val="00AD0D27"/>
    <w:rsid w:val="00B13524"/>
    <w:rsid w:val="00B34AB6"/>
    <w:rsid w:val="00BC03F9"/>
    <w:rsid w:val="00BC31C6"/>
    <w:rsid w:val="00CA36F7"/>
    <w:rsid w:val="00CA667E"/>
    <w:rsid w:val="00CE5464"/>
    <w:rsid w:val="00D4116A"/>
    <w:rsid w:val="00D50A22"/>
    <w:rsid w:val="00D672F5"/>
    <w:rsid w:val="00DD66E0"/>
    <w:rsid w:val="00DF3402"/>
    <w:rsid w:val="00E2026E"/>
    <w:rsid w:val="00EA3CB1"/>
    <w:rsid w:val="00F0065E"/>
    <w:rsid w:val="00F02070"/>
    <w:rsid w:val="00F240A0"/>
    <w:rsid w:val="00F457C5"/>
    <w:rsid w:val="00F86381"/>
    <w:rsid w:val="00F86D57"/>
    <w:rsid w:val="00FA5057"/>
    <w:rsid w:val="00F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0D69B"/>
  <w15:docId w15:val="{FE55B784-3A84-614B-AC69-54F2D254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erto/Downloads/Re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2C9344702E124CA1ACF454DF411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1DA3F-17C8-F149-90FC-E8E2D35B46A8}"/>
      </w:docPartPr>
      <w:docPartBody>
        <w:p w:rsidR="00F23270" w:rsidRDefault="00000000">
          <w:pPr>
            <w:pStyle w:val="422C9344702E124CA1ACF454DF411538"/>
          </w:pPr>
          <w:r w:rsidRPr="007A6A88">
            <w:t>Consistently met project deadlines and exceeded client expectations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8A"/>
    <w:rsid w:val="00954C9B"/>
    <w:rsid w:val="00DF158A"/>
    <w:rsid w:val="00F0725A"/>
    <w:rsid w:val="00F2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2C9344702E124CA1ACF454DF411538">
    <w:name w:val="422C9344702E124CA1ACF454DF4115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 resume.dotx</Template>
  <TotalTime>50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Maria Velazquez</cp:lastModifiedBy>
  <cp:revision>3</cp:revision>
  <cp:lastPrinted>2023-10-10T03:53:00Z</cp:lastPrinted>
  <dcterms:created xsi:type="dcterms:W3CDTF">2024-07-12T20:56:00Z</dcterms:created>
  <dcterms:modified xsi:type="dcterms:W3CDTF">2024-08-28T19:59:00Z</dcterms:modified>
</cp:coreProperties>
</file>